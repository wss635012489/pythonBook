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python学习笔记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1.安装anaconda开发环境库和pycharm的IDE。pycharm关联anaconda在IDEd的Configure-&gt;Settings-&gt;Project Interpreter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53DB6"/>
    <w:rsid w:val="4F953D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Z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2020-06-02T06:25:00Z</dcterms:created>
  <dc:creator>EDZ</dc:creator>
  <cp:lastModifiedBy>EDZ</cp:lastModifiedBy>
  <dcterms:modified xsi:type="dcterms:W3CDTF">2020-06-02T06:29:10Z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